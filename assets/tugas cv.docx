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827ED09" w14:textId="77777777" w:rsidTr="001B2ABD">
        <w:trPr>
          <w:trHeight w:val="4410"/>
        </w:trPr>
        <w:tc>
          <w:tcPr>
            <w:tcW w:w="3600" w:type="dxa"/>
            <w:vAlign w:val="bottom"/>
          </w:tcPr>
          <w:p w14:paraId="5A5BF697" w14:textId="2445307C" w:rsidR="001B2ABD" w:rsidRDefault="0014027D" w:rsidP="001B2ABD">
            <w:pPr>
              <w:tabs>
                <w:tab w:val="left" w:pos="990"/>
              </w:tabs>
              <w:jc w:val="center"/>
            </w:pPr>
            <w:r>
              <w:rPr>
                <w:noProof/>
              </w:rPr>
              <w:drawing>
                <wp:anchor distT="0" distB="0" distL="114300" distR="114300" simplePos="0" relativeHeight="251660288" behindDoc="1" locked="0" layoutInCell="1" allowOverlap="1" wp14:anchorId="4BD19164" wp14:editId="71520C5A">
                  <wp:simplePos x="0" y="0"/>
                  <wp:positionH relativeFrom="column">
                    <wp:posOffset>3175</wp:posOffset>
                  </wp:positionH>
                  <wp:positionV relativeFrom="paragraph">
                    <wp:posOffset>-2179955</wp:posOffset>
                  </wp:positionV>
                  <wp:extent cx="1964055" cy="2042160"/>
                  <wp:effectExtent l="0" t="0" r="0" b="0"/>
                  <wp:wrapNone/>
                  <wp:docPr id="1368280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80487" name="Picture 1368280487"/>
                          <pic:cNvPicPr/>
                        </pic:nvPicPr>
                        <pic:blipFill rotWithShape="1">
                          <a:blip r:embed="rId6">
                            <a:extLst>
                              <a:ext uri="{28A0092B-C50C-407E-A947-70E740481C1C}">
                                <a14:useLocalDpi xmlns:a14="http://schemas.microsoft.com/office/drawing/2010/main" val="0"/>
                              </a:ext>
                            </a:extLst>
                          </a:blip>
                          <a:srcRect t="34186" r="15609"/>
                          <a:stretch/>
                        </pic:blipFill>
                        <pic:spPr bwMode="auto">
                          <a:xfrm>
                            <a:off x="0" y="0"/>
                            <a:ext cx="1964055" cy="204216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1A1FC9" w14:textId="719B47E9" w:rsidR="0014027D" w:rsidRDefault="0014027D" w:rsidP="001B2ABD">
            <w:pPr>
              <w:tabs>
                <w:tab w:val="left" w:pos="990"/>
              </w:tabs>
              <w:jc w:val="center"/>
            </w:pPr>
          </w:p>
        </w:tc>
        <w:tc>
          <w:tcPr>
            <w:tcW w:w="720" w:type="dxa"/>
          </w:tcPr>
          <w:p w14:paraId="4F424FDD" w14:textId="795559D2" w:rsidR="001B2ABD" w:rsidRDefault="001B2ABD" w:rsidP="000C45FF">
            <w:pPr>
              <w:tabs>
                <w:tab w:val="left" w:pos="990"/>
              </w:tabs>
            </w:pPr>
          </w:p>
        </w:tc>
        <w:tc>
          <w:tcPr>
            <w:tcW w:w="6470" w:type="dxa"/>
            <w:vAlign w:val="bottom"/>
          </w:tcPr>
          <w:p w14:paraId="3DFEB610" w14:textId="5976D12C" w:rsidR="001B2ABD" w:rsidRPr="0014027D" w:rsidRDefault="0014027D" w:rsidP="001B2ABD">
            <w:pPr>
              <w:pStyle w:val="Title"/>
              <w:rPr>
                <w:sz w:val="72"/>
                <w:szCs w:val="72"/>
              </w:rPr>
            </w:pPr>
            <w:r w:rsidRPr="0014027D">
              <w:rPr>
                <w:sz w:val="72"/>
                <w:szCs w:val="72"/>
              </w:rPr>
              <w:t>Bartolomeus Yudantoro</w:t>
            </w:r>
          </w:p>
          <w:p w14:paraId="6F9B696A" w14:textId="6407C55E" w:rsidR="001B2ABD" w:rsidRDefault="0014027D" w:rsidP="001B2ABD">
            <w:pPr>
              <w:pStyle w:val="Subtitle"/>
            </w:pPr>
            <w:r>
              <w:rPr>
                <w:spacing w:val="0"/>
                <w:w w:val="100"/>
              </w:rPr>
              <w:t>MAHASISWA</w:t>
            </w:r>
          </w:p>
        </w:tc>
      </w:tr>
      <w:tr w:rsidR="001B2ABD" w14:paraId="58D1CF46" w14:textId="77777777" w:rsidTr="001B2ABD">
        <w:tc>
          <w:tcPr>
            <w:tcW w:w="3600" w:type="dxa"/>
          </w:tcPr>
          <w:sdt>
            <w:sdtPr>
              <w:id w:val="-1711873194"/>
              <w:placeholder>
                <w:docPart w:val="F4B9557DB4064CD88F7EB75E7F654FAE"/>
              </w:placeholder>
              <w:temporary/>
              <w:showingPlcHdr/>
              <w15:appearance w15:val="hidden"/>
            </w:sdtPr>
            <w:sdtContent>
              <w:p w14:paraId="6EBD50E7" w14:textId="77777777" w:rsidR="001B2ABD" w:rsidRDefault="00036450" w:rsidP="00036450">
                <w:pPr>
                  <w:pStyle w:val="Heading3"/>
                </w:pPr>
                <w:r w:rsidRPr="00D5459D">
                  <w:t>Profile</w:t>
                </w:r>
              </w:p>
            </w:sdtContent>
          </w:sdt>
          <w:sdt>
            <w:sdtPr>
              <w:id w:val="355866036"/>
              <w:placeholder>
                <w:docPart w:val="4731E634822441CD873B4692A59B47A1"/>
              </w:placeholder>
              <w:temporary/>
              <w:showingPlcHdr/>
              <w15:appearance w15:val="hidden"/>
            </w:sdtPr>
            <w:sdtContent>
              <w:p w14:paraId="6FD5979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0247402" w14:textId="77777777" w:rsidR="009260CD" w:rsidRDefault="009260CD" w:rsidP="009260CD"/>
              <w:p w14:paraId="418364F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8C440E6" w14:textId="1DCA8E4B" w:rsidR="00036450" w:rsidRDefault="00036450" w:rsidP="00036450"/>
          <w:p w14:paraId="4BFA9F1B" w14:textId="3EF421E4" w:rsidR="00036450" w:rsidRPr="00CB0055" w:rsidRDefault="00CE2BA5" w:rsidP="00CB0055">
            <w:pPr>
              <w:pStyle w:val="Heading3"/>
            </w:pPr>
            <w:r>
              <w:t>KONTAK</w:t>
            </w:r>
          </w:p>
          <w:p w14:paraId="68B6A9B2" w14:textId="72FC3228" w:rsidR="004D3011" w:rsidRDefault="00CE2BA5" w:rsidP="004D3011">
            <w:proofErr w:type="gramStart"/>
            <w:r>
              <w:t>WHATSAPP :</w:t>
            </w:r>
            <w:proofErr w:type="gramEnd"/>
          </w:p>
          <w:p w14:paraId="4298F82B" w14:textId="43C3E8AE" w:rsidR="004D3011" w:rsidRDefault="00CE2BA5" w:rsidP="004D3011">
            <w:r>
              <w:t>0857-77387-3837</w:t>
            </w:r>
          </w:p>
          <w:p w14:paraId="01754FAF" w14:textId="77777777" w:rsidR="004D3011" w:rsidRPr="004D3011" w:rsidRDefault="004D3011" w:rsidP="004D3011"/>
          <w:sdt>
            <w:sdtPr>
              <w:id w:val="67859272"/>
              <w:placeholder>
                <w:docPart w:val="016FEBD800224D7BA99C06B064736FC6"/>
              </w:placeholder>
              <w:temporary/>
              <w:showingPlcHdr/>
              <w15:appearance w15:val="hidden"/>
            </w:sdtPr>
            <w:sdtContent>
              <w:p w14:paraId="0C7E99AF" w14:textId="77777777" w:rsidR="004D3011" w:rsidRDefault="004D3011" w:rsidP="004D3011">
                <w:r w:rsidRPr="004D3011">
                  <w:t>WEBSITE:</w:t>
                </w:r>
              </w:p>
            </w:sdtContent>
          </w:sdt>
          <w:p w14:paraId="6FDA8F63" w14:textId="632B8A11" w:rsidR="004D3011" w:rsidRDefault="00CE2BA5" w:rsidP="004D3011">
            <w:r>
              <w:t>Instagram/@yudanns_</w:t>
            </w:r>
          </w:p>
          <w:p w14:paraId="2EBBB2E1" w14:textId="77777777" w:rsidR="004D3011" w:rsidRDefault="004D3011" w:rsidP="004D3011"/>
          <w:sdt>
            <w:sdtPr>
              <w:id w:val="-240260293"/>
              <w:placeholder>
                <w:docPart w:val="5FDA5B9F29464B1F86624D3566759D59"/>
              </w:placeholder>
              <w:temporary/>
              <w:showingPlcHdr/>
              <w15:appearance w15:val="hidden"/>
            </w:sdtPr>
            <w:sdtContent>
              <w:p w14:paraId="71CA1ECD" w14:textId="77777777" w:rsidR="004D3011" w:rsidRDefault="004D3011" w:rsidP="004D3011">
                <w:r w:rsidRPr="004D3011">
                  <w:t>EMAIL:</w:t>
                </w:r>
              </w:p>
            </w:sdtContent>
          </w:sdt>
          <w:p w14:paraId="720CA019" w14:textId="2875480B" w:rsidR="00036450" w:rsidRPr="00E4381A" w:rsidRDefault="00CE2BA5" w:rsidP="004D3011">
            <w:pPr>
              <w:rPr>
                <w:rStyle w:val="Hyperlink"/>
              </w:rPr>
            </w:pPr>
            <w:r>
              <w:t>yuyudan80@gmail.com</w:t>
            </w:r>
          </w:p>
          <w:sdt>
            <w:sdtPr>
              <w:id w:val="-1444214663"/>
              <w:placeholder>
                <w:docPart w:val="A019C713A7A545A085D0AC46FDE308DE"/>
              </w:placeholder>
              <w:temporary/>
              <w:showingPlcHdr/>
              <w15:appearance w15:val="hidden"/>
            </w:sdtPr>
            <w:sdtContent>
              <w:p w14:paraId="6966C236" w14:textId="77777777" w:rsidR="004D3011" w:rsidRPr="00CB0055" w:rsidRDefault="00CB0055" w:rsidP="00CB0055">
                <w:pPr>
                  <w:pStyle w:val="Heading3"/>
                </w:pPr>
                <w:r w:rsidRPr="00CB0055">
                  <w:t>Hobbies</w:t>
                </w:r>
              </w:p>
            </w:sdtContent>
          </w:sdt>
          <w:p w14:paraId="26357772" w14:textId="21E068AF" w:rsidR="004D3011" w:rsidRDefault="00CE2BA5" w:rsidP="004D3011">
            <w:r>
              <w:t>Gym</w:t>
            </w:r>
          </w:p>
          <w:p w14:paraId="6E4CDD66" w14:textId="2BCEC00E" w:rsidR="004D3011" w:rsidRPr="004D3011" w:rsidRDefault="00CE2BA5" w:rsidP="004D3011">
            <w:r>
              <w:t>Learning Programming</w:t>
            </w:r>
          </w:p>
        </w:tc>
        <w:tc>
          <w:tcPr>
            <w:tcW w:w="720" w:type="dxa"/>
          </w:tcPr>
          <w:p w14:paraId="15D69721" w14:textId="77777777" w:rsidR="001B2ABD" w:rsidRDefault="001B2ABD" w:rsidP="000C45FF">
            <w:pPr>
              <w:tabs>
                <w:tab w:val="left" w:pos="990"/>
              </w:tabs>
            </w:pPr>
          </w:p>
        </w:tc>
        <w:tc>
          <w:tcPr>
            <w:tcW w:w="6470" w:type="dxa"/>
          </w:tcPr>
          <w:p w14:paraId="6470973E" w14:textId="2E73CD96" w:rsidR="001B2ABD" w:rsidRDefault="0014027D" w:rsidP="00036450">
            <w:pPr>
              <w:pStyle w:val="Heading2"/>
            </w:pPr>
            <w:r>
              <w:t>PENDIDIKAN</w:t>
            </w:r>
          </w:p>
          <w:p w14:paraId="331663CC" w14:textId="38173775" w:rsidR="0014027D" w:rsidRDefault="0014027D" w:rsidP="0014027D">
            <w:pPr>
              <w:pStyle w:val="Heading4"/>
            </w:pPr>
            <w:r>
              <w:t>UNIVERSITAS GUNADARMA</w:t>
            </w:r>
          </w:p>
          <w:p w14:paraId="7CFF627F" w14:textId="3B0138D4" w:rsidR="0014027D" w:rsidRPr="0014027D" w:rsidRDefault="0014027D" w:rsidP="0014027D">
            <w:r>
              <w:t>2023 - SEKARANG</w:t>
            </w:r>
          </w:p>
          <w:p w14:paraId="126E78A1" w14:textId="77777777" w:rsidR="0014027D" w:rsidRDefault="0014027D" w:rsidP="0014027D">
            <w:pPr>
              <w:pStyle w:val="Heading4"/>
            </w:pPr>
          </w:p>
          <w:p w14:paraId="60680411" w14:textId="40297B5D" w:rsidR="00036450" w:rsidRDefault="0014027D" w:rsidP="0014027D">
            <w:pPr>
              <w:pStyle w:val="Heading4"/>
            </w:pPr>
            <w:r>
              <w:t>SMAN 12 KABUPATEN TANGERANG</w:t>
            </w:r>
          </w:p>
          <w:p w14:paraId="1170F392" w14:textId="15478BD5" w:rsidR="004D3011" w:rsidRDefault="0014027D" w:rsidP="00036450">
            <w:r>
              <w:t>2021 - 2023</w:t>
            </w:r>
          </w:p>
          <w:p w14:paraId="353CD107" w14:textId="77777777" w:rsidR="00036450" w:rsidRDefault="00036450" w:rsidP="00036450"/>
          <w:p w14:paraId="1DA772D3" w14:textId="72A00918" w:rsidR="00036450" w:rsidRDefault="0014027D" w:rsidP="0014027D">
            <w:pPr>
              <w:pStyle w:val="Heading4"/>
            </w:pPr>
            <w:r>
              <w:t xml:space="preserve">SMPN 1 TELUKNAGA </w:t>
            </w:r>
          </w:p>
          <w:p w14:paraId="4002E74C" w14:textId="7FE696C7" w:rsidR="0014027D" w:rsidRPr="0014027D" w:rsidRDefault="0014027D" w:rsidP="0014027D">
            <w:r>
              <w:t>2019 - 2021</w:t>
            </w:r>
          </w:p>
          <w:p w14:paraId="3BECC8DE" w14:textId="33D0A946" w:rsidR="00036450" w:rsidRDefault="00036450" w:rsidP="00036450"/>
          <w:p w14:paraId="17A7A60F" w14:textId="4646B74C" w:rsidR="0014027D" w:rsidRDefault="0014027D" w:rsidP="0014027D">
            <w:pPr>
              <w:pStyle w:val="Heading4"/>
            </w:pPr>
            <w:r>
              <w:t>S</w:t>
            </w:r>
            <w:r>
              <w:t>DN PANGKALAN 3</w:t>
            </w:r>
          </w:p>
          <w:p w14:paraId="159A5E13" w14:textId="1BEF4C9B" w:rsidR="0014027D" w:rsidRPr="0014027D" w:rsidRDefault="0014027D" w:rsidP="0014027D">
            <w:r>
              <w:t>2013 - 2019</w:t>
            </w:r>
          </w:p>
          <w:p w14:paraId="35B42D2D" w14:textId="77777777" w:rsidR="0014027D" w:rsidRDefault="0014027D" w:rsidP="00036450"/>
          <w:sdt>
            <w:sdtPr>
              <w:id w:val="1001553383"/>
              <w:placeholder>
                <w:docPart w:val="3B66F3365B8A448889C6D2FE971CC0DB"/>
              </w:placeholder>
              <w:temporary/>
              <w:showingPlcHdr/>
              <w15:appearance w15:val="hidden"/>
            </w:sdtPr>
            <w:sdtContent>
              <w:p w14:paraId="05E2B9AE" w14:textId="77777777" w:rsidR="00036450" w:rsidRDefault="00036450" w:rsidP="00036450">
                <w:pPr>
                  <w:pStyle w:val="Heading2"/>
                </w:pPr>
                <w:r w:rsidRPr="00036450">
                  <w:t>WORK EXPERIENCE</w:t>
                </w:r>
              </w:p>
            </w:sdtContent>
          </w:sdt>
          <w:p w14:paraId="19B1B32F" w14:textId="12CF880A" w:rsidR="00CE2BA5" w:rsidRDefault="00CE2BA5" w:rsidP="0014027D">
            <w:pPr>
              <w:pStyle w:val="Heading4"/>
            </w:pPr>
            <w:r>
              <w:t xml:space="preserve">WAKIL KETUA EKSTRAKULIKULER </w:t>
            </w:r>
          </w:p>
          <w:p w14:paraId="0113BC9B" w14:textId="7FA4146C" w:rsidR="00CE2BA5" w:rsidRPr="00CE2BA5" w:rsidRDefault="00CE2BA5" w:rsidP="00CE2BA5">
            <w:r>
              <w:t>2022 – 2023</w:t>
            </w:r>
            <w:r>
              <w:br/>
              <w:t xml:space="preserve">Pada </w:t>
            </w:r>
            <w:proofErr w:type="spellStart"/>
            <w:r>
              <w:t>tahun</w:t>
            </w:r>
            <w:proofErr w:type="spellEnd"/>
            <w:r>
              <w:t xml:space="preserve"> 2022 di </w:t>
            </w:r>
            <w:proofErr w:type="spellStart"/>
            <w:r>
              <w:t>bulan</w:t>
            </w:r>
            <w:proofErr w:type="spellEnd"/>
            <w:r>
              <w:t xml:space="preserve"> November, </w:t>
            </w:r>
            <w:proofErr w:type="spellStart"/>
            <w:r>
              <w:t>saya</w:t>
            </w:r>
            <w:proofErr w:type="spellEnd"/>
            <w:r>
              <w:t xml:space="preserve"> </w:t>
            </w:r>
            <w:proofErr w:type="spellStart"/>
            <w:r>
              <w:t>dipilih</w:t>
            </w:r>
            <w:proofErr w:type="spellEnd"/>
            <w:r>
              <w:t xml:space="preserve"> dan </w:t>
            </w:r>
            <w:proofErr w:type="spellStart"/>
            <w:r>
              <w:t>menjabat</w:t>
            </w:r>
            <w:proofErr w:type="spellEnd"/>
            <w:r>
              <w:t xml:space="preserve"> </w:t>
            </w:r>
            <w:proofErr w:type="spellStart"/>
            <w:r>
              <w:t>sebagai</w:t>
            </w:r>
            <w:proofErr w:type="spellEnd"/>
            <w:r>
              <w:t xml:space="preserve"> </w:t>
            </w:r>
            <w:proofErr w:type="spellStart"/>
            <w:r>
              <w:t>ketua</w:t>
            </w:r>
            <w:proofErr w:type="spellEnd"/>
            <w:r>
              <w:t xml:space="preserve"> </w:t>
            </w:r>
            <w:proofErr w:type="spellStart"/>
            <w:r>
              <w:t>sebuah</w:t>
            </w:r>
            <w:proofErr w:type="spellEnd"/>
            <w:r>
              <w:t xml:space="preserve"> </w:t>
            </w:r>
            <w:proofErr w:type="spellStart"/>
            <w:r>
              <w:t>ekstrakulikuler</w:t>
            </w:r>
            <w:proofErr w:type="spellEnd"/>
            <w:r>
              <w:t xml:space="preserve"> yang </w:t>
            </w:r>
            <w:proofErr w:type="spellStart"/>
            <w:r>
              <w:t>ada</w:t>
            </w:r>
            <w:proofErr w:type="spellEnd"/>
            <w:r>
              <w:t xml:space="preserve"> di </w:t>
            </w:r>
            <w:proofErr w:type="spellStart"/>
            <w:r>
              <w:t>sekolah</w:t>
            </w:r>
            <w:proofErr w:type="spellEnd"/>
            <w:r>
              <w:t xml:space="preserve"> </w:t>
            </w:r>
            <w:proofErr w:type="spellStart"/>
            <w:r>
              <w:t>saya</w:t>
            </w:r>
            <w:proofErr w:type="spellEnd"/>
          </w:p>
          <w:p w14:paraId="4BFD4F13" w14:textId="77777777" w:rsidR="00CE2BA5" w:rsidRDefault="00CE2BA5" w:rsidP="0014027D">
            <w:pPr>
              <w:pStyle w:val="Heading4"/>
            </w:pPr>
          </w:p>
          <w:p w14:paraId="40A6F2B7" w14:textId="5133D19D" w:rsidR="00036450" w:rsidRDefault="0014027D" w:rsidP="0014027D">
            <w:pPr>
              <w:pStyle w:val="Heading4"/>
            </w:pPr>
            <w:r>
              <w:t>KETUA PELAKSANA ACARA FESTIVAL SENI</w:t>
            </w:r>
          </w:p>
          <w:p w14:paraId="578A919C" w14:textId="707BAFE1" w:rsidR="004D3011" w:rsidRDefault="0014027D" w:rsidP="00036450">
            <w:r>
              <w:t xml:space="preserve">Pada </w:t>
            </w:r>
            <w:proofErr w:type="spellStart"/>
            <w:r>
              <w:t>tahun</w:t>
            </w:r>
            <w:proofErr w:type="spellEnd"/>
            <w:r>
              <w:t xml:space="preserve"> 2022 di </w:t>
            </w:r>
            <w:proofErr w:type="spellStart"/>
            <w:r>
              <w:t>bulan</w:t>
            </w:r>
            <w:proofErr w:type="spellEnd"/>
            <w:r>
              <w:t xml:space="preserve"> Oktober, </w:t>
            </w:r>
            <w:proofErr w:type="spellStart"/>
            <w:r>
              <w:t>Ekstrakulikuler</w:t>
            </w:r>
            <w:proofErr w:type="spellEnd"/>
            <w:r>
              <w:t xml:space="preserve"> yang </w:t>
            </w:r>
            <w:proofErr w:type="spellStart"/>
            <w:r>
              <w:t>saya</w:t>
            </w:r>
            <w:proofErr w:type="spellEnd"/>
            <w:r>
              <w:t xml:space="preserve"> </w:t>
            </w:r>
            <w:proofErr w:type="spellStart"/>
            <w:r>
              <w:t>ikuti</w:t>
            </w:r>
            <w:proofErr w:type="spellEnd"/>
            <w:r>
              <w:t xml:space="preserve"> </w:t>
            </w:r>
            <w:proofErr w:type="spellStart"/>
            <w:r>
              <w:t>mengadakan</w:t>
            </w:r>
            <w:proofErr w:type="spellEnd"/>
            <w:r>
              <w:t xml:space="preserve"> acara </w:t>
            </w:r>
            <w:proofErr w:type="spellStart"/>
            <w:r>
              <w:t>tahunan</w:t>
            </w:r>
            <w:proofErr w:type="spellEnd"/>
            <w:r>
              <w:t xml:space="preserve"> </w:t>
            </w:r>
            <w:proofErr w:type="spellStart"/>
            <w:r>
              <w:t>yaitu</w:t>
            </w:r>
            <w:proofErr w:type="spellEnd"/>
            <w:r>
              <w:t xml:space="preserve"> FESTIVAL SENI. Pada acara </w:t>
            </w:r>
            <w:proofErr w:type="spellStart"/>
            <w:r>
              <w:t>itu</w:t>
            </w:r>
            <w:proofErr w:type="spellEnd"/>
            <w:r>
              <w:t xml:space="preserve"> </w:t>
            </w:r>
            <w:proofErr w:type="spellStart"/>
            <w:r>
              <w:t>saya</w:t>
            </w:r>
            <w:proofErr w:type="spellEnd"/>
            <w:r>
              <w:t xml:space="preserve"> </w:t>
            </w:r>
            <w:proofErr w:type="spellStart"/>
            <w:r>
              <w:t>menjadi</w:t>
            </w:r>
            <w:proofErr w:type="spellEnd"/>
            <w:r>
              <w:t xml:space="preserve"> </w:t>
            </w:r>
            <w:proofErr w:type="spellStart"/>
            <w:r>
              <w:t>ketua</w:t>
            </w:r>
            <w:proofErr w:type="spellEnd"/>
            <w:r>
              <w:t xml:space="preserve"> </w:t>
            </w:r>
            <w:proofErr w:type="spellStart"/>
            <w:r>
              <w:t>pelaksana</w:t>
            </w:r>
            <w:proofErr w:type="spellEnd"/>
            <w:r>
              <w:t xml:space="preserve"> acara. </w:t>
            </w:r>
          </w:p>
          <w:sdt>
            <w:sdtPr>
              <w:id w:val="1669594239"/>
              <w:placeholder>
                <w:docPart w:val="B1968BC45DD44C67B8EAB8F75954B0A1"/>
              </w:placeholder>
              <w:temporary/>
              <w:showingPlcHdr/>
              <w15:appearance w15:val="hidden"/>
            </w:sdtPr>
            <w:sdtContent>
              <w:p w14:paraId="2BEAA457" w14:textId="77777777" w:rsidR="00036450" w:rsidRDefault="00180329" w:rsidP="00036450">
                <w:pPr>
                  <w:pStyle w:val="Heading2"/>
                </w:pPr>
                <w:r w:rsidRPr="00036450">
                  <w:rPr>
                    <w:rStyle w:val="Heading2Char"/>
                    <w:b/>
                    <w:bCs/>
                    <w:caps/>
                  </w:rPr>
                  <w:t>SKILLS</w:t>
                </w:r>
              </w:p>
            </w:sdtContent>
          </w:sdt>
          <w:p w14:paraId="63AF580D"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7840608" wp14:editId="6328A693">
                  <wp:extent cx="603504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409A77F" w14:textId="6E1A83D7" w:rsidR="00000000"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559A3" w14:textId="77777777" w:rsidR="00F42969" w:rsidRDefault="00F42969" w:rsidP="000C45FF">
      <w:r>
        <w:separator/>
      </w:r>
    </w:p>
  </w:endnote>
  <w:endnote w:type="continuationSeparator" w:id="0">
    <w:p w14:paraId="37B093A8" w14:textId="77777777" w:rsidR="00F42969" w:rsidRDefault="00F4296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E294" w14:textId="77777777" w:rsidR="00F42969" w:rsidRDefault="00F42969" w:rsidP="000C45FF">
      <w:r>
        <w:separator/>
      </w:r>
    </w:p>
  </w:footnote>
  <w:footnote w:type="continuationSeparator" w:id="0">
    <w:p w14:paraId="579E75D7" w14:textId="77777777" w:rsidR="00F42969" w:rsidRDefault="00F4296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179E" w14:textId="77777777" w:rsidR="000C45FF" w:rsidRDefault="000C45FF">
    <w:pPr>
      <w:pStyle w:val="Header"/>
    </w:pPr>
    <w:r>
      <w:rPr>
        <w:noProof/>
      </w:rPr>
      <w:drawing>
        <wp:anchor distT="0" distB="0" distL="114300" distR="114300" simplePos="0" relativeHeight="251658240" behindDoc="1" locked="0" layoutInCell="1" allowOverlap="1" wp14:anchorId="48259E87" wp14:editId="663F84E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B3"/>
    <w:rsid w:val="00036450"/>
    <w:rsid w:val="00094499"/>
    <w:rsid w:val="000C45FF"/>
    <w:rsid w:val="000E3FD1"/>
    <w:rsid w:val="00112054"/>
    <w:rsid w:val="001317D8"/>
    <w:rsid w:val="0014027D"/>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CE2BA5"/>
    <w:rsid w:val="00D2522B"/>
    <w:rsid w:val="00D422DE"/>
    <w:rsid w:val="00D5459D"/>
    <w:rsid w:val="00DA1F4D"/>
    <w:rsid w:val="00DC365D"/>
    <w:rsid w:val="00DD172A"/>
    <w:rsid w:val="00E25A26"/>
    <w:rsid w:val="00E4381A"/>
    <w:rsid w:val="00E55D74"/>
    <w:rsid w:val="00F42969"/>
    <w:rsid w:val="00F56BB3"/>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E4FA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ID%7b2B091758-F610-46F5-A8A6-5F9AE9FCBACE%7d\%7b75C3E463-B6D8-4C7B-A94C-67160094A2D5%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Video Editor</c:v>
                </c:pt>
                <c:pt idx="1">
                  <c:v>Gym Coaching</c:v>
                </c:pt>
                <c:pt idx="2">
                  <c:v>Leadership</c:v>
                </c:pt>
                <c:pt idx="3">
                  <c:v>Programming</c:v>
                </c:pt>
                <c:pt idx="4">
                  <c:v>Public Speaking</c:v>
                </c:pt>
              </c:strCache>
            </c:strRef>
          </c:cat>
          <c:val>
            <c:numRef>
              <c:f>Sheet1!$B$2:$B$6</c:f>
              <c:numCache>
                <c:formatCode>General</c:formatCode>
                <c:ptCount val="5"/>
                <c:pt idx="0">
                  <c:v>0.9</c:v>
                </c:pt>
                <c:pt idx="1">
                  <c:v>1</c:v>
                </c:pt>
                <c:pt idx="2">
                  <c:v>0.7</c:v>
                </c:pt>
                <c:pt idx="3">
                  <c:v>0.75</c:v>
                </c:pt>
                <c:pt idx="4">
                  <c:v>0.85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B9557DB4064CD88F7EB75E7F654FAE"/>
        <w:category>
          <w:name w:val="General"/>
          <w:gallery w:val="placeholder"/>
        </w:category>
        <w:types>
          <w:type w:val="bbPlcHdr"/>
        </w:types>
        <w:behaviors>
          <w:behavior w:val="content"/>
        </w:behaviors>
        <w:guid w:val="{444444B0-3514-42F7-91C2-F27AA8C4A9E0}"/>
      </w:docPartPr>
      <w:docPartBody>
        <w:p w:rsidR="00000000" w:rsidRDefault="00000000">
          <w:pPr>
            <w:pStyle w:val="F4B9557DB4064CD88F7EB75E7F654FAE"/>
          </w:pPr>
          <w:r w:rsidRPr="00D5459D">
            <w:t>Profile</w:t>
          </w:r>
        </w:p>
      </w:docPartBody>
    </w:docPart>
    <w:docPart>
      <w:docPartPr>
        <w:name w:val="4731E634822441CD873B4692A59B47A1"/>
        <w:category>
          <w:name w:val="General"/>
          <w:gallery w:val="placeholder"/>
        </w:category>
        <w:types>
          <w:type w:val="bbPlcHdr"/>
        </w:types>
        <w:behaviors>
          <w:behavior w:val="content"/>
        </w:behaviors>
        <w:guid w:val="{6BD91EEB-F2EA-4C76-A02E-35C7C034B3BB}"/>
      </w:docPartPr>
      <w:docPartBody>
        <w:p w:rsidR="00000000"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000000" w:rsidRDefault="00000000" w:rsidP="009260CD"/>
        <w:p w:rsidR="00000000" w:rsidRDefault="00000000">
          <w:pPr>
            <w:pStyle w:val="4731E634822441CD873B4692A59B47A1"/>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016FEBD800224D7BA99C06B064736FC6"/>
        <w:category>
          <w:name w:val="General"/>
          <w:gallery w:val="placeholder"/>
        </w:category>
        <w:types>
          <w:type w:val="bbPlcHdr"/>
        </w:types>
        <w:behaviors>
          <w:behavior w:val="content"/>
        </w:behaviors>
        <w:guid w:val="{05C423B8-A4DD-4D4A-BA59-30EFF8824133}"/>
      </w:docPartPr>
      <w:docPartBody>
        <w:p w:rsidR="00000000" w:rsidRDefault="00000000">
          <w:pPr>
            <w:pStyle w:val="016FEBD800224D7BA99C06B064736FC6"/>
          </w:pPr>
          <w:r w:rsidRPr="004D3011">
            <w:t>WEBSITE:</w:t>
          </w:r>
        </w:p>
      </w:docPartBody>
    </w:docPart>
    <w:docPart>
      <w:docPartPr>
        <w:name w:val="5FDA5B9F29464B1F86624D3566759D59"/>
        <w:category>
          <w:name w:val="General"/>
          <w:gallery w:val="placeholder"/>
        </w:category>
        <w:types>
          <w:type w:val="bbPlcHdr"/>
        </w:types>
        <w:behaviors>
          <w:behavior w:val="content"/>
        </w:behaviors>
        <w:guid w:val="{CC59AD10-E9C4-41B2-B24D-8DAAEBFA8324}"/>
      </w:docPartPr>
      <w:docPartBody>
        <w:p w:rsidR="00000000" w:rsidRDefault="00000000">
          <w:pPr>
            <w:pStyle w:val="5FDA5B9F29464B1F86624D3566759D59"/>
          </w:pPr>
          <w:r w:rsidRPr="004D3011">
            <w:t>EMAIL:</w:t>
          </w:r>
        </w:p>
      </w:docPartBody>
    </w:docPart>
    <w:docPart>
      <w:docPartPr>
        <w:name w:val="A019C713A7A545A085D0AC46FDE308DE"/>
        <w:category>
          <w:name w:val="General"/>
          <w:gallery w:val="placeholder"/>
        </w:category>
        <w:types>
          <w:type w:val="bbPlcHdr"/>
        </w:types>
        <w:behaviors>
          <w:behavior w:val="content"/>
        </w:behaviors>
        <w:guid w:val="{732032E5-6BD8-4C28-B52E-997C4212F5EB}"/>
      </w:docPartPr>
      <w:docPartBody>
        <w:p w:rsidR="00000000" w:rsidRDefault="00000000">
          <w:pPr>
            <w:pStyle w:val="A019C713A7A545A085D0AC46FDE308DE"/>
          </w:pPr>
          <w:r w:rsidRPr="00CB0055">
            <w:t>Hobbies</w:t>
          </w:r>
        </w:p>
      </w:docPartBody>
    </w:docPart>
    <w:docPart>
      <w:docPartPr>
        <w:name w:val="3B66F3365B8A448889C6D2FE971CC0DB"/>
        <w:category>
          <w:name w:val="General"/>
          <w:gallery w:val="placeholder"/>
        </w:category>
        <w:types>
          <w:type w:val="bbPlcHdr"/>
        </w:types>
        <w:behaviors>
          <w:behavior w:val="content"/>
        </w:behaviors>
        <w:guid w:val="{26285ABF-F2B0-4172-991D-69F0A3F3B387}"/>
      </w:docPartPr>
      <w:docPartBody>
        <w:p w:rsidR="00000000" w:rsidRDefault="00000000">
          <w:pPr>
            <w:pStyle w:val="3B66F3365B8A448889C6D2FE971CC0DB"/>
          </w:pPr>
          <w:r w:rsidRPr="00036450">
            <w:t>WORK EXPERIENCE</w:t>
          </w:r>
        </w:p>
      </w:docPartBody>
    </w:docPart>
    <w:docPart>
      <w:docPartPr>
        <w:name w:val="B1968BC45DD44C67B8EAB8F75954B0A1"/>
        <w:category>
          <w:name w:val="General"/>
          <w:gallery w:val="placeholder"/>
        </w:category>
        <w:types>
          <w:type w:val="bbPlcHdr"/>
        </w:types>
        <w:behaviors>
          <w:behavior w:val="content"/>
        </w:behaviors>
        <w:guid w:val="{BAEAD8C9-A8DB-477E-B92D-04F4C9A98075}"/>
      </w:docPartPr>
      <w:docPartBody>
        <w:p w:rsidR="00000000" w:rsidRDefault="00000000">
          <w:pPr>
            <w:pStyle w:val="B1968BC45DD44C67B8EAB8F75954B0A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A8"/>
    <w:rsid w:val="001D5C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4E139984764135847D62836A9D4F32">
    <w:name w:val="334E139984764135847D62836A9D4F32"/>
  </w:style>
  <w:style w:type="paragraph" w:customStyle="1" w:styleId="3DF719AE938F4165AA4C744268343DC2">
    <w:name w:val="3DF719AE938F4165AA4C744268343DC2"/>
  </w:style>
  <w:style w:type="paragraph" w:customStyle="1" w:styleId="F4B9557DB4064CD88F7EB75E7F654FAE">
    <w:name w:val="F4B9557DB4064CD88F7EB75E7F654FAE"/>
  </w:style>
  <w:style w:type="paragraph" w:customStyle="1" w:styleId="4731E634822441CD873B4692A59B47A1">
    <w:name w:val="4731E634822441CD873B4692A59B47A1"/>
  </w:style>
  <w:style w:type="paragraph" w:customStyle="1" w:styleId="960DCEF179C84CE8B4D211C36B693E4F">
    <w:name w:val="960DCEF179C84CE8B4D211C36B693E4F"/>
  </w:style>
  <w:style w:type="paragraph" w:customStyle="1" w:styleId="01FB37DC47D745EFB2BF16DF3E0D573D">
    <w:name w:val="01FB37DC47D745EFB2BF16DF3E0D573D"/>
  </w:style>
  <w:style w:type="paragraph" w:customStyle="1" w:styleId="43F2A833C2D34A1491D41E16EDC38495">
    <w:name w:val="43F2A833C2D34A1491D41E16EDC38495"/>
  </w:style>
  <w:style w:type="paragraph" w:customStyle="1" w:styleId="016FEBD800224D7BA99C06B064736FC6">
    <w:name w:val="016FEBD800224D7BA99C06B064736FC6"/>
  </w:style>
  <w:style w:type="paragraph" w:customStyle="1" w:styleId="B2A3A21F88FC426FAEF3CFE7C55CCF51">
    <w:name w:val="B2A3A21F88FC426FAEF3CFE7C55CCF51"/>
  </w:style>
  <w:style w:type="paragraph" w:customStyle="1" w:styleId="5FDA5B9F29464B1F86624D3566759D59">
    <w:name w:val="5FDA5B9F29464B1F86624D3566759D59"/>
  </w:style>
  <w:style w:type="character" w:styleId="Hyperlink">
    <w:name w:val="Hyperlink"/>
    <w:basedOn w:val="DefaultParagraphFont"/>
    <w:uiPriority w:val="99"/>
    <w:unhideWhenUsed/>
    <w:rPr>
      <w:color w:val="C45911" w:themeColor="accent2" w:themeShade="BF"/>
      <w:u w:val="single"/>
    </w:rPr>
  </w:style>
  <w:style w:type="paragraph" w:customStyle="1" w:styleId="53745D2FF3804EA4ABC1374A1E433125">
    <w:name w:val="53745D2FF3804EA4ABC1374A1E433125"/>
  </w:style>
  <w:style w:type="paragraph" w:customStyle="1" w:styleId="A019C713A7A545A085D0AC46FDE308DE">
    <w:name w:val="A019C713A7A545A085D0AC46FDE308DE"/>
  </w:style>
  <w:style w:type="paragraph" w:customStyle="1" w:styleId="C265237F9CAE49C6B7971771D33338D3">
    <w:name w:val="C265237F9CAE49C6B7971771D33338D3"/>
  </w:style>
  <w:style w:type="paragraph" w:customStyle="1" w:styleId="7FAD386E6C50468896953BC9C17CE47E">
    <w:name w:val="7FAD386E6C50468896953BC9C17CE47E"/>
  </w:style>
  <w:style w:type="paragraph" w:customStyle="1" w:styleId="3B857132EE8448C493405DA0E8A2F3CB">
    <w:name w:val="3B857132EE8448C493405DA0E8A2F3CB"/>
  </w:style>
  <w:style w:type="paragraph" w:customStyle="1" w:styleId="7F431B7874F74D34803DE935845B2587">
    <w:name w:val="7F431B7874F74D34803DE935845B2587"/>
  </w:style>
  <w:style w:type="paragraph" w:customStyle="1" w:styleId="E154B056136244149288263A88FECE68">
    <w:name w:val="E154B056136244149288263A88FECE68"/>
  </w:style>
  <w:style w:type="paragraph" w:customStyle="1" w:styleId="9C99774725874333A12FD0C93A1F1EBE">
    <w:name w:val="9C99774725874333A12FD0C93A1F1EBE"/>
  </w:style>
  <w:style w:type="paragraph" w:customStyle="1" w:styleId="0A891F17C4C44CCF8CAB1BC74FDC2025">
    <w:name w:val="0A891F17C4C44CCF8CAB1BC74FDC2025"/>
  </w:style>
  <w:style w:type="paragraph" w:customStyle="1" w:styleId="7A565B59A99A4E16B73E813CCE505E01">
    <w:name w:val="7A565B59A99A4E16B73E813CCE505E01"/>
  </w:style>
  <w:style w:type="paragraph" w:customStyle="1" w:styleId="D5D1C6EEAE974DD5860FD579E3A9726C">
    <w:name w:val="D5D1C6EEAE974DD5860FD579E3A9726C"/>
  </w:style>
  <w:style w:type="paragraph" w:customStyle="1" w:styleId="10A4EC05AF06426CB477C638CE9A870D">
    <w:name w:val="10A4EC05AF06426CB477C638CE9A870D"/>
  </w:style>
  <w:style w:type="paragraph" w:customStyle="1" w:styleId="BAE12EB2B3324AE4ACF01A4D5F866087">
    <w:name w:val="BAE12EB2B3324AE4ACF01A4D5F866087"/>
  </w:style>
  <w:style w:type="paragraph" w:customStyle="1" w:styleId="CAE738AFCE5A465891B55E3C03CF4AF8">
    <w:name w:val="CAE738AFCE5A465891B55E3C03CF4AF8"/>
  </w:style>
  <w:style w:type="paragraph" w:customStyle="1" w:styleId="3B66F3365B8A448889C6D2FE971CC0DB">
    <w:name w:val="3B66F3365B8A448889C6D2FE971CC0DB"/>
  </w:style>
  <w:style w:type="paragraph" w:customStyle="1" w:styleId="7A95427077BF42568D2A618249FD7154">
    <w:name w:val="7A95427077BF42568D2A618249FD7154"/>
  </w:style>
  <w:style w:type="paragraph" w:customStyle="1" w:styleId="7367C9DCFC064E52AE125D880AF72D1C">
    <w:name w:val="7367C9DCFC064E52AE125D880AF72D1C"/>
  </w:style>
  <w:style w:type="paragraph" w:customStyle="1" w:styleId="94F2A8A1850A434B9EBD0A8AD959965C">
    <w:name w:val="94F2A8A1850A434B9EBD0A8AD959965C"/>
  </w:style>
  <w:style w:type="paragraph" w:customStyle="1" w:styleId="151FB376C3B14BF4B91B2D5DD4C9D77E">
    <w:name w:val="151FB376C3B14BF4B91B2D5DD4C9D77E"/>
  </w:style>
  <w:style w:type="paragraph" w:customStyle="1" w:styleId="F3D620615BCD4811A34D6547D625B2EE">
    <w:name w:val="F3D620615BCD4811A34D6547D625B2EE"/>
  </w:style>
  <w:style w:type="paragraph" w:customStyle="1" w:styleId="D2B9439430D3405FA1FB8B3CF7A87CCC">
    <w:name w:val="D2B9439430D3405FA1FB8B3CF7A87CCC"/>
  </w:style>
  <w:style w:type="paragraph" w:customStyle="1" w:styleId="FE9632E2191043A29ADB232594338489">
    <w:name w:val="FE9632E2191043A29ADB232594338489"/>
  </w:style>
  <w:style w:type="paragraph" w:customStyle="1" w:styleId="38E3CCA569D2433E93EF791C4A0D3D22">
    <w:name w:val="38E3CCA569D2433E93EF791C4A0D3D22"/>
  </w:style>
  <w:style w:type="paragraph" w:customStyle="1" w:styleId="F018E46533A64BC998480A26CF847EF3">
    <w:name w:val="F018E46533A64BC998480A26CF847EF3"/>
  </w:style>
  <w:style w:type="paragraph" w:customStyle="1" w:styleId="5A70BD535676497DA23654EA16C5FBC0">
    <w:name w:val="5A70BD535676497DA23654EA16C5FBC0"/>
  </w:style>
  <w:style w:type="paragraph" w:customStyle="1" w:styleId="9FBC943F9DF2414C95F7ACF71CF0D7FB">
    <w:name w:val="9FBC943F9DF2414C95F7ACF71CF0D7FB"/>
  </w:style>
  <w:style w:type="paragraph" w:customStyle="1" w:styleId="A564B773316D4B76AEA5D0D4FF4B16DB">
    <w:name w:val="A564B773316D4B76AEA5D0D4FF4B16DB"/>
  </w:style>
  <w:style w:type="paragraph" w:customStyle="1" w:styleId="DF008222908541B7A0ED2B82FFB326F3">
    <w:name w:val="DF008222908541B7A0ED2B82FFB326F3"/>
  </w:style>
  <w:style w:type="paragraph" w:customStyle="1" w:styleId="5426F4FC301143499641BFF69049D0ED">
    <w:name w:val="5426F4FC301143499641BFF69049D0ED"/>
  </w:style>
  <w:style w:type="paragraph" w:customStyle="1" w:styleId="19C723E7DD8948C191EB59722952325E">
    <w:name w:val="19C723E7DD8948C191EB59722952325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B1968BC45DD44C67B8EAB8F75954B0A1">
    <w:name w:val="B1968BC45DD44C67B8EAB8F75954B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{75C3E463-B6D8-4C7B-A94C-67160094A2D5}tf00546271_win32</Template>
  <TotalTime>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2023-10-23T16:07:00Z</dcterms:created>
  <dcterms:modified xsi:type="dcterms:W3CDTF">2023-10-23T16:41:00Z</dcterms:modified>
</cp:coreProperties>
</file>